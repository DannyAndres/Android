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27275" w:rsidRPr="003B26DD" w:rsidRDefault="000C5B19">
      <w:pPr>
        <w:pStyle w:val="Puesto"/>
        <w:rPr>
          <w:noProof/>
          <w:lang w:val="es-ES"/>
        </w:rPr>
      </w:pPr>
      <w:r w:rsidRPr="003B26DD">
        <w:rPr>
          <w:rFonts w:ascii="Century Gothic" w:hAnsi="Century Gothic"/>
          <w:noProof/>
          <w:lang w:val="es-ES"/>
        </w:rPr>
        <w:t>Java</w:t>
      </w:r>
    </w:p>
    <w:p w:rsidR="00827275" w:rsidRPr="003B26DD" w:rsidRDefault="00322369">
      <w:pPr>
        <w:pStyle w:val="Ttulo1"/>
        <w:rPr>
          <w:noProof/>
          <w:lang w:val="es-ES"/>
        </w:rPr>
      </w:pPr>
      <w:r w:rsidRPr="003B26DD">
        <w:rPr>
          <w:rFonts w:ascii="Century Gothic" w:hAnsi="Century Gothic"/>
          <w:noProof/>
          <w:lang w:val="es-ES"/>
        </w:rPr>
        <w:t>Clase 1</w:t>
      </w:r>
    </w:p>
    <w:p w:rsidR="00827275" w:rsidRPr="00E56E60" w:rsidRDefault="00023EB1">
      <w:pPr>
        <w:rPr>
          <w:noProof/>
          <w:lang w:val="es-ES"/>
        </w:rPr>
      </w:pPr>
      <w:r w:rsidRPr="00E56E60">
        <w:rPr>
          <w:noProof/>
          <w:lang w:val="es-ES"/>
        </w:rPr>
        <w:t>Aplicaciones moviles que te ayudaran a aprender mas rapido.</w:t>
      </w:r>
    </w:p>
    <w:p w:rsidR="00023EB1" w:rsidRPr="00E56E60" w:rsidRDefault="00023EB1" w:rsidP="00023EB1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E56E60">
        <w:rPr>
          <w:noProof/>
          <w:lang w:val="es-ES"/>
        </w:rPr>
        <w:t>Learn java</w:t>
      </w:r>
    </w:p>
    <w:p w:rsidR="00023EB1" w:rsidRPr="00E56E60" w:rsidRDefault="00023EB1" w:rsidP="00023EB1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E56E60">
        <w:rPr>
          <w:noProof/>
          <w:lang w:val="es-ES"/>
        </w:rPr>
        <w:t>Sensei of code</w:t>
      </w:r>
    </w:p>
    <w:p w:rsidR="00023EB1" w:rsidRPr="00E56E60" w:rsidRDefault="00023EB1" w:rsidP="00023EB1">
      <w:pPr>
        <w:pStyle w:val="Prrafodelista"/>
        <w:numPr>
          <w:ilvl w:val="0"/>
          <w:numId w:val="3"/>
        </w:numPr>
        <w:rPr>
          <w:noProof/>
          <w:lang w:val="es-ES"/>
        </w:rPr>
      </w:pPr>
      <w:r w:rsidRPr="00E56E60">
        <w:rPr>
          <w:noProof/>
          <w:lang w:val="es-ES"/>
        </w:rPr>
        <w:t>AIDE – IDE for android java C++</w:t>
      </w:r>
    </w:p>
    <w:p w:rsidR="00023EB1" w:rsidRPr="00E56E60" w:rsidRDefault="00023EB1" w:rsidP="00023EB1">
      <w:pPr>
        <w:rPr>
          <w:noProof/>
          <w:lang w:val="es-ES"/>
        </w:rPr>
      </w:pPr>
      <w:r w:rsidRPr="00E56E60">
        <w:rPr>
          <w:noProof/>
          <w:lang w:val="es-ES"/>
        </w:rPr>
        <w:t>Este curso esta orientado a personas que desean aprender java para desarrollar aplicaciones moviles en android studio.</w:t>
      </w:r>
    </w:p>
    <w:p w:rsidR="00AE4C1C" w:rsidRPr="003B26DD" w:rsidRDefault="00AE4C1C" w:rsidP="00AE4C1C">
      <w:pPr>
        <w:pStyle w:val="Ttulo1"/>
        <w:rPr>
          <w:noProof/>
          <w:lang w:val="es-ES"/>
        </w:rPr>
      </w:pPr>
      <w:r w:rsidRPr="003B26DD">
        <w:rPr>
          <w:noProof/>
          <w:lang w:val="es-ES"/>
        </w:rPr>
        <w:t>Inicio</w:t>
      </w:r>
    </w:p>
    <w:p w:rsidR="00AE4C1C" w:rsidRPr="00E56E60" w:rsidRDefault="00AE4C1C" w:rsidP="00AE4C1C">
      <w:pPr>
        <w:rPr>
          <w:lang w:val="es-ES"/>
        </w:rPr>
      </w:pPr>
      <w:r w:rsidRPr="00E56E60">
        <w:rPr>
          <w:lang w:val="es-ES"/>
        </w:rPr>
        <w:t xml:space="preserve">Para comenzar tienes que saber que java es un lenguaje de programación muy enganchado con la programación orientada a objetos por lo que escucharas la palabra </w:t>
      </w:r>
      <w:r w:rsidRPr="00E56E60">
        <w:rPr>
          <w:b/>
          <w:lang w:val="es-ES"/>
        </w:rPr>
        <w:t xml:space="preserve">clase </w:t>
      </w:r>
      <w:r w:rsidRPr="00E56E60">
        <w:rPr>
          <w:lang w:val="es-ES"/>
        </w:rPr>
        <w:t>muy seguido, por ahora solo tienes que saber la estructura inicial, deberás colocarla siempre, pero más adelante entenderás que significa.</w:t>
      </w:r>
    </w:p>
    <w:p w:rsidR="00AE4C1C" w:rsidRPr="00E56E60" w:rsidRDefault="00AE4C1C" w:rsidP="00AE4C1C">
      <w:pPr>
        <w:rPr>
          <w:lang w:val="es-ES"/>
        </w:rPr>
      </w:pPr>
      <w:r w:rsidRPr="00E56E60">
        <w:rPr>
          <w:lang w:val="es-ES"/>
        </w:rPr>
        <w:t>public class NombreArchivo {</w:t>
      </w:r>
    </w:p>
    <w:p w:rsidR="00AE4C1C" w:rsidRPr="00E56E60" w:rsidRDefault="00AE4C1C" w:rsidP="00AE4C1C">
      <w:pPr>
        <w:rPr>
          <w:lang w:val="es-ES"/>
        </w:rPr>
      </w:pPr>
      <w:r w:rsidRPr="00E56E60">
        <w:rPr>
          <w:lang w:val="es-ES"/>
        </w:rPr>
        <w:tab/>
        <w:t>public static void main(String[] args){</w:t>
      </w:r>
    </w:p>
    <w:p w:rsidR="00AE4C1C" w:rsidRPr="00E56E60" w:rsidRDefault="00AE4C1C" w:rsidP="00AE4C1C">
      <w:pPr>
        <w:ind w:firstLine="720"/>
        <w:rPr>
          <w:lang w:val="es-ES"/>
        </w:rPr>
      </w:pPr>
      <w:r w:rsidRPr="00E56E60">
        <w:rPr>
          <w:lang w:val="es-ES"/>
        </w:rPr>
        <w:tab/>
        <w:t>//aquí ira tu código</w:t>
      </w:r>
    </w:p>
    <w:p w:rsidR="00AE4C1C" w:rsidRPr="00E56E60" w:rsidRDefault="00AE4C1C" w:rsidP="00AE4C1C">
      <w:pPr>
        <w:ind w:firstLine="720"/>
        <w:rPr>
          <w:lang w:val="es-ES"/>
        </w:rPr>
      </w:pPr>
      <w:r w:rsidRPr="00E56E60">
        <w:rPr>
          <w:lang w:val="es-ES"/>
        </w:rPr>
        <w:t>}</w:t>
      </w:r>
    </w:p>
    <w:p w:rsidR="00AE4C1C" w:rsidRPr="00E56E60" w:rsidRDefault="00AE4C1C" w:rsidP="00AE4C1C">
      <w:pPr>
        <w:rPr>
          <w:lang w:val="es-ES"/>
        </w:rPr>
      </w:pPr>
      <w:r w:rsidRPr="00E56E60">
        <w:rPr>
          <w:lang w:val="es-ES"/>
        </w:rPr>
        <w:t>}</w:t>
      </w:r>
    </w:p>
    <w:p w:rsidR="00AE4C1C" w:rsidRPr="00E56E60" w:rsidRDefault="00AE4C1C" w:rsidP="00AE4C1C">
      <w:pPr>
        <w:rPr>
          <w:lang w:val="es-ES"/>
        </w:rPr>
      </w:pPr>
      <w:r w:rsidRPr="00E56E60">
        <w:rPr>
          <w:lang w:val="es-ES"/>
        </w:rPr>
        <w:t>Donde dice “NombreArchivo” siempre se empieza con mayúscula y obligatoriamente tendrá que tener el mismo nombre del archivo incluyendo la mayúscula, de lo contrario el programa no funcionara.</w:t>
      </w:r>
    </w:p>
    <w:p w:rsidR="00AE4C1C" w:rsidRPr="003B26DD" w:rsidRDefault="00F35296" w:rsidP="00F35296">
      <w:pPr>
        <w:pStyle w:val="Ttulo1"/>
        <w:rPr>
          <w:lang w:val="es-ES"/>
        </w:rPr>
      </w:pPr>
      <w:r w:rsidRPr="003B26DD">
        <w:rPr>
          <w:lang w:val="es-ES"/>
        </w:rPr>
        <w:t>Como ejecutarlo…</w:t>
      </w:r>
    </w:p>
    <w:p w:rsidR="00F35296" w:rsidRPr="00E56E60" w:rsidRDefault="00F35296" w:rsidP="00F35296">
      <w:pPr>
        <w:rPr>
          <w:lang w:val="es-ES"/>
        </w:rPr>
      </w:pPr>
      <w:r w:rsidRPr="00E56E60">
        <w:rPr>
          <w:lang w:val="es-ES"/>
        </w:rPr>
        <w:t xml:space="preserve">En windows se agrega la dirección del programa </w:t>
      </w:r>
      <w:r w:rsidRPr="00E56E60">
        <w:rPr>
          <w:b/>
          <w:lang w:val="es-ES"/>
        </w:rPr>
        <w:t>javac</w:t>
      </w:r>
      <w:r w:rsidRPr="00E56E60">
        <w:rPr>
          <w:lang w:val="es-ES"/>
        </w:rPr>
        <w:t xml:space="preserve"> que se encuentra en archivos de programa, java y bin. Esa dirección se agrega a PATH en preferencias del equipo, variables de entorno.</w:t>
      </w:r>
    </w:p>
    <w:p w:rsidR="00F35296" w:rsidRPr="00E56E60" w:rsidRDefault="00F35296" w:rsidP="00F35296">
      <w:pPr>
        <w:rPr>
          <w:lang w:val="es-ES"/>
        </w:rPr>
      </w:pPr>
      <w:r w:rsidRPr="00E56E60">
        <w:rPr>
          <w:lang w:val="es-ES"/>
        </w:rPr>
        <w:t xml:space="preserve">Tanto en Linux como un S.O. de windows el código java debe ser compilado primero y luego ejecutado, primero debes colocarte en la carpeta donde se encuentre tu archivo .java (tanto en cmd como terminal de Linux) y primero debes escribir </w:t>
      </w:r>
      <w:r w:rsidRPr="00E56E60">
        <w:rPr>
          <w:b/>
          <w:lang w:val="es-ES"/>
        </w:rPr>
        <w:t xml:space="preserve">javac NombreArchivo.java </w:t>
      </w:r>
      <w:r w:rsidR="00236B7B" w:rsidRPr="00E56E60">
        <w:rPr>
          <w:lang w:val="es-ES"/>
        </w:rPr>
        <w:t xml:space="preserve">esto compilara el código que escribiste y vera si contiene errores, de no tener ninguno generara un archivo </w:t>
      </w:r>
      <w:r w:rsidR="00236B7B" w:rsidRPr="00E56E60">
        <w:rPr>
          <w:b/>
          <w:lang w:val="es-ES"/>
        </w:rPr>
        <w:t xml:space="preserve">NombreArchivo.class, </w:t>
      </w:r>
      <w:r w:rsidR="00236B7B" w:rsidRPr="00E56E60">
        <w:rPr>
          <w:lang w:val="es-ES"/>
        </w:rPr>
        <w:t xml:space="preserve">si abres este archivo tendrá un monton de letras inentendibles, esto quiere decir que el computador “tradujo” el código que tu escribiste a algo más que el pudiera entender. Luego para poder ejecutarlo en la terminal debes escribir </w:t>
      </w:r>
      <w:r w:rsidR="00236B7B" w:rsidRPr="00E56E60">
        <w:rPr>
          <w:b/>
          <w:lang w:val="es-ES"/>
        </w:rPr>
        <w:t xml:space="preserve">java NombreArchivo </w:t>
      </w:r>
      <w:r w:rsidR="00236B7B" w:rsidRPr="00E56E60">
        <w:rPr>
          <w:lang w:val="es-ES"/>
        </w:rPr>
        <w:t>sin ninguna extensión y si todo sale bien debería funcionar.</w:t>
      </w:r>
    </w:p>
    <w:p w:rsidR="00236B7B" w:rsidRDefault="00236B7B" w:rsidP="00F35296">
      <w:pPr>
        <w:rPr>
          <w:lang w:val="es-ES"/>
        </w:rPr>
      </w:pPr>
      <w:r w:rsidRPr="00E56E60">
        <w:rPr>
          <w:lang w:val="es-ES"/>
        </w:rPr>
        <w:t>Esto es necesario para cuando programamos en editores de texto como sublime text o notepad++ pero también hay una posibilidad de ocupar un IDE (entorno de desarrollo) como eclipse, entre otros. Ellos siempre tienen la funcionalidad de compilar y ejecutar al mismo tiempo por lo que no tendrás que estar todo el tiempo escribiendo en la terminal.</w:t>
      </w:r>
    </w:p>
    <w:p w:rsidR="0059749E" w:rsidRDefault="0059749E" w:rsidP="00F35296">
      <w:pPr>
        <w:rPr>
          <w:lang w:val="es-ES"/>
        </w:rPr>
      </w:pPr>
    </w:p>
    <w:p w:rsidR="0059749E" w:rsidRPr="003B26DD" w:rsidRDefault="0059749E" w:rsidP="0059749E">
      <w:pPr>
        <w:pStyle w:val="Ttulo1"/>
        <w:rPr>
          <w:lang w:val="es-ES"/>
        </w:rPr>
      </w:pPr>
      <w:r w:rsidRPr="003B26DD">
        <w:rPr>
          <w:lang w:val="es-ES"/>
        </w:rPr>
        <w:lastRenderedPageBreak/>
        <w:t>Comentarios</w:t>
      </w:r>
    </w:p>
    <w:p w:rsidR="0059749E" w:rsidRPr="00D913A2" w:rsidRDefault="0059749E" w:rsidP="0059749E">
      <w:pPr>
        <w:rPr>
          <w:lang w:val="es-ES"/>
        </w:rPr>
      </w:pPr>
      <w:r w:rsidRPr="00D913A2">
        <w:rPr>
          <w:lang w:val="es-ES"/>
        </w:rPr>
        <w:t>Los comentarios en java son bastante sencillos, para hacer comentarios de una sola línea solo tienes que colocar “//”, por ejemplo</w:t>
      </w:r>
    </w:p>
    <w:p w:rsidR="0059749E" w:rsidRPr="00D913A2" w:rsidRDefault="0059749E" w:rsidP="0059749E">
      <w:pPr>
        <w:rPr>
          <w:lang w:val="es-ES"/>
        </w:rPr>
      </w:pPr>
      <w:r w:rsidRPr="00D913A2">
        <w:rPr>
          <w:lang w:val="es-ES"/>
        </w:rPr>
        <w:t>//este es un comentario de una línea</w:t>
      </w:r>
    </w:p>
    <w:p w:rsidR="0059749E" w:rsidRPr="00D913A2" w:rsidRDefault="0059749E" w:rsidP="0059749E">
      <w:pPr>
        <w:rPr>
          <w:lang w:val="es-ES"/>
        </w:rPr>
      </w:pPr>
      <w:r w:rsidRPr="00D913A2">
        <w:rPr>
          <w:lang w:val="es-ES"/>
        </w:rPr>
        <w:t>Para hacer comentarios de varias líneas seguidas debes empezar a comentar con “/*” y terminar de comentar con “*/”, ejemplo</w:t>
      </w:r>
    </w:p>
    <w:p w:rsidR="0059749E" w:rsidRPr="00D913A2" w:rsidRDefault="0059749E" w:rsidP="0059749E">
      <w:pPr>
        <w:rPr>
          <w:lang w:val="es-ES"/>
        </w:rPr>
      </w:pPr>
      <w:r w:rsidRPr="00D913A2">
        <w:rPr>
          <w:lang w:val="es-ES"/>
        </w:rPr>
        <w:t>/* Este es un comentario</w:t>
      </w:r>
    </w:p>
    <w:p w:rsidR="0059749E" w:rsidRDefault="0059749E" w:rsidP="0059749E">
      <w:pPr>
        <w:rPr>
          <w:lang w:val="es-ES"/>
        </w:rPr>
      </w:pPr>
      <w:r w:rsidRPr="00D913A2">
        <w:rPr>
          <w:lang w:val="es-ES"/>
        </w:rPr>
        <w:t>De varias líneas */</w:t>
      </w:r>
    </w:p>
    <w:p w:rsidR="00D913A2" w:rsidRDefault="00FB580E" w:rsidP="00FB580E">
      <w:pPr>
        <w:pStyle w:val="Ttulo1"/>
        <w:rPr>
          <w:lang w:val="es-ES"/>
        </w:rPr>
      </w:pPr>
      <w:r>
        <w:rPr>
          <w:lang w:val="es-ES"/>
        </w:rPr>
        <w:t>Variables</w:t>
      </w:r>
    </w:p>
    <w:p w:rsidR="00FB580E" w:rsidRDefault="00FB580E" w:rsidP="00FB580E">
      <w:pPr>
        <w:rPr>
          <w:lang w:val="es-ES"/>
        </w:rPr>
      </w:pPr>
      <w:r>
        <w:rPr>
          <w:lang w:val="es-ES"/>
        </w:rPr>
        <w:t>Las variables en java se declaran algo diferente a otros lenguajes de programación, primero debes colocar el tipo de variable y luego asignarla como por ejemplo.</w:t>
      </w:r>
    </w:p>
    <w:p w:rsidR="00FB580E" w:rsidRDefault="00FB580E" w:rsidP="00FB580E">
      <w:pPr>
        <w:rPr>
          <w:lang w:val="es-ES"/>
        </w:rPr>
      </w:pPr>
      <w:r>
        <w:rPr>
          <w:lang w:val="es-ES"/>
        </w:rPr>
        <w:t>int x = 50;</w:t>
      </w:r>
    </w:p>
    <w:p w:rsidR="00FB580E" w:rsidRDefault="00FB580E" w:rsidP="00FB580E">
      <w:pPr>
        <w:rPr>
          <w:lang w:val="es-ES"/>
        </w:rPr>
      </w:pPr>
      <w:r>
        <w:rPr>
          <w:lang w:val="es-ES"/>
        </w:rPr>
        <w:t>Siempre debes colocar punto y coma al terminar una línea de código, en este caso asignamos el numero 50 a x el cual dijimos que era un numero entero (int).</w:t>
      </w:r>
    </w:p>
    <w:p w:rsidR="00525796" w:rsidRDefault="00525796" w:rsidP="00FB580E">
      <w:pPr>
        <w:rPr>
          <w:lang w:val="es-ES"/>
        </w:rPr>
      </w:pPr>
      <w:r>
        <w:rPr>
          <w:lang w:val="es-ES"/>
        </w:rPr>
        <w:t>Int = entero</w:t>
      </w:r>
    </w:p>
    <w:p w:rsidR="00525796" w:rsidRDefault="00525796" w:rsidP="00FB580E">
      <w:pPr>
        <w:rPr>
          <w:lang w:val="es-ES"/>
        </w:rPr>
      </w:pPr>
      <w:r>
        <w:rPr>
          <w:lang w:val="es-ES"/>
        </w:rPr>
        <w:t>Double = decimal</w:t>
      </w:r>
    </w:p>
    <w:p w:rsidR="00525796" w:rsidRDefault="00525796" w:rsidP="00FB580E">
      <w:pPr>
        <w:rPr>
          <w:lang w:val="es-ES"/>
        </w:rPr>
      </w:pPr>
      <w:r>
        <w:rPr>
          <w:lang w:val="es-ES"/>
        </w:rPr>
        <w:t xml:space="preserve">Char </w:t>
      </w:r>
      <w:r w:rsidR="00853AAA">
        <w:rPr>
          <w:lang w:val="es-ES"/>
        </w:rPr>
        <w:t>= carácter individual</w:t>
      </w:r>
    </w:p>
    <w:p w:rsidR="00853AAA" w:rsidRDefault="00853AAA" w:rsidP="00FB580E">
      <w:pPr>
        <w:rPr>
          <w:lang w:val="es-ES"/>
        </w:rPr>
      </w:pPr>
      <w:r>
        <w:rPr>
          <w:lang w:val="es-ES"/>
        </w:rPr>
        <w:t>String = texto</w:t>
      </w:r>
      <w:r w:rsidR="00167D76">
        <w:rPr>
          <w:lang w:val="es-ES"/>
        </w:rPr>
        <w:t xml:space="preserve"> (comillas dobles</w:t>
      </w:r>
      <w:r w:rsidR="00AF7AA8">
        <w:rPr>
          <w:lang w:val="es-ES"/>
        </w:rPr>
        <w:t>)</w:t>
      </w:r>
    </w:p>
    <w:p w:rsidR="00525796" w:rsidRDefault="00525796" w:rsidP="00FB580E">
      <w:pPr>
        <w:rPr>
          <w:lang w:val="es-ES"/>
        </w:rPr>
      </w:pPr>
      <w:r>
        <w:rPr>
          <w:lang w:val="es-ES"/>
        </w:rPr>
        <w:t>Boolean = verdadero o falso</w:t>
      </w:r>
    </w:p>
    <w:p w:rsidR="00167D76" w:rsidRPr="009F5FBC" w:rsidRDefault="00167D76" w:rsidP="00FB580E">
      <w:pPr>
        <w:rPr>
          <w:lang w:val="es-ES"/>
        </w:rPr>
      </w:pPr>
      <w:r>
        <w:rPr>
          <w:lang w:val="es-ES"/>
        </w:rPr>
        <w:t>Para concatenar string se hace con el “+” entre strings</w:t>
      </w:r>
    </w:p>
    <w:p w:rsidR="00046D27" w:rsidRDefault="00046D27" w:rsidP="00046D27">
      <w:pPr>
        <w:pStyle w:val="Ttulo1"/>
        <w:rPr>
          <w:lang w:val="es-ES"/>
        </w:rPr>
      </w:pPr>
      <w:r>
        <w:rPr>
          <w:lang w:val="es-ES"/>
        </w:rPr>
        <w:t>Imprimir en pantalla…</w:t>
      </w:r>
    </w:p>
    <w:p w:rsidR="00046D27" w:rsidRDefault="00046D27" w:rsidP="00046D27">
      <w:pPr>
        <w:rPr>
          <w:lang w:val="es-ES"/>
        </w:rPr>
      </w:pPr>
      <w:r>
        <w:rPr>
          <w:lang w:val="es-ES"/>
        </w:rPr>
        <w:t>Para imprimir en pantalla se realiza con el siguiente código,</w:t>
      </w:r>
    </w:p>
    <w:p w:rsidR="00046D27" w:rsidRDefault="00046D27" w:rsidP="00046D27">
      <w:pPr>
        <w:rPr>
          <w:lang w:val="es-ES"/>
        </w:rPr>
      </w:pPr>
      <w:r>
        <w:rPr>
          <w:lang w:val="es-ES"/>
        </w:rPr>
        <w:t>System.out.println(“Mensaje a imprimir aquí”);</w:t>
      </w:r>
    </w:p>
    <w:p w:rsidR="00046D27" w:rsidRDefault="00046D27" w:rsidP="00046D27">
      <w:pPr>
        <w:rPr>
          <w:lang w:val="es-ES"/>
        </w:rPr>
      </w:pPr>
      <w:r>
        <w:rPr>
          <w:lang w:val="es-ES"/>
        </w:rPr>
        <w:t>Se tiene que seguir al pie de la letra mayúsculas.</w:t>
      </w:r>
    </w:p>
    <w:p w:rsidR="009F5FBC" w:rsidRDefault="009F5FBC" w:rsidP="009F5FBC">
      <w:pPr>
        <w:pStyle w:val="Ttulo1"/>
        <w:rPr>
          <w:lang w:val="es-ES"/>
        </w:rPr>
      </w:pPr>
      <w:r>
        <w:rPr>
          <w:lang w:val="es-ES"/>
        </w:rPr>
        <w:t>Operadores matemáticos</w:t>
      </w:r>
    </w:p>
    <w:p w:rsidR="009F5FBC" w:rsidRDefault="009F5FBC" w:rsidP="009F5FBC">
      <w:pPr>
        <w:rPr>
          <w:lang w:val="es-ES"/>
        </w:rPr>
      </w:pPr>
      <w:r>
        <w:rPr>
          <w:lang w:val="es-ES"/>
        </w:rPr>
        <w:t>Suma (+), resta (-), multiplicación (*), división (/), modulo(resto)(%)</w:t>
      </w:r>
    </w:p>
    <w:p w:rsidR="002528D1" w:rsidRDefault="002528D1" w:rsidP="002528D1">
      <w:pPr>
        <w:pStyle w:val="Ttulo1"/>
        <w:rPr>
          <w:lang w:val="es-ES"/>
        </w:rPr>
      </w:pPr>
      <w:r>
        <w:rPr>
          <w:lang w:val="es-ES"/>
        </w:rPr>
        <w:t>Leer datos desde consola</w:t>
      </w:r>
    </w:p>
    <w:p w:rsidR="002528D1" w:rsidRDefault="002528D1" w:rsidP="002528D1">
      <w:pPr>
        <w:rPr>
          <w:lang w:val="es-ES"/>
        </w:rPr>
      </w:pPr>
      <w:r>
        <w:rPr>
          <w:lang w:val="es-ES"/>
        </w:rPr>
        <w:t xml:space="preserve">Hay que importar </w:t>
      </w:r>
      <w:r>
        <w:rPr>
          <w:b/>
          <w:lang w:val="es-ES"/>
        </w:rPr>
        <w:t xml:space="preserve">package source; </w:t>
      </w:r>
      <w:r>
        <w:rPr>
          <w:lang w:val="es-ES"/>
        </w:rPr>
        <w:t>y luego</w:t>
      </w:r>
      <w:r>
        <w:rPr>
          <w:b/>
          <w:lang w:val="es-ES"/>
        </w:rPr>
        <w:t xml:space="preserve"> import java.util.Scanner; </w:t>
      </w:r>
    </w:p>
    <w:p w:rsidR="00D656F3" w:rsidRDefault="00D656F3" w:rsidP="002528D1">
      <w:pPr>
        <w:rPr>
          <w:b/>
          <w:lang w:val="es-ES"/>
        </w:rPr>
      </w:pPr>
      <w:r>
        <w:rPr>
          <w:lang w:val="es-ES"/>
        </w:rPr>
        <w:t xml:space="preserve">En el código -&gt; </w:t>
      </w:r>
      <w:r>
        <w:rPr>
          <w:b/>
          <w:lang w:val="es-ES"/>
        </w:rPr>
        <w:t>Scanner nombreVar = new Scanner(System.in);</w:t>
      </w:r>
    </w:p>
    <w:p w:rsidR="00D656F3" w:rsidRPr="00D656F3" w:rsidRDefault="00D656F3" w:rsidP="002528D1">
      <w:pPr>
        <w:rPr>
          <w:lang w:val="es-ES"/>
        </w:rPr>
      </w:pPr>
      <w:r>
        <w:rPr>
          <w:lang w:val="es-ES"/>
        </w:rPr>
        <w:t xml:space="preserve">Imprimimos el mensaje con println luego con métodos, cada uno llama algo distinto, en este caso para un entero es:  </w:t>
      </w:r>
      <w:r>
        <w:rPr>
          <w:b/>
          <w:lang w:val="es-ES"/>
        </w:rPr>
        <w:t xml:space="preserve"> int x;    x = nombreVar.nextInt();  </w:t>
      </w:r>
      <w:r>
        <w:rPr>
          <w:lang w:val="es-ES"/>
        </w:rPr>
        <w:t>luego lo puedes imprimir.</w:t>
      </w:r>
      <w:bookmarkStart w:id="0" w:name="_GoBack"/>
      <w:bookmarkEnd w:id="0"/>
    </w:p>
    <w:p w:rsidR="0059749E" w:rsidRPr="0059749E" w:rsidRDefault="0059749E" w:rsidP="0059749E">
      <w:pPr>
        <w:rPr>
          <w:lang w:val="es-ES"/>
        </w:rPr>
      </w:pPr>
    </w:p>
    <w:p w:rsidR="00AE4C1C" w:rsidRPr="00AE4C1C" w:rsidRDefault="00AE4C1C" w:rsidP="00AE4C1C">
      <w:pPr>
        <w:rPr>
          <w:lang w:val="es-ES"/>
        </w:rPr>
      </w:pPr>
    </w:p>
    <w:sectPr w:rsidR="00AE4C1C" w:rsidRPr="00AE4C1C" w:rsidSect="00BA0526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32380"/>
    <w:multiLevelType w:val="hybridMultilevel"/>
    <w:tmpl w:val="47BC8C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19"/>
    <w:rsid w:val="00023EB1"/>
    <w:rsid w:val="00046D27"/>
    <w:rsid w:val="000C5B19"/>
    <w:rsid w:val="00167D76"/>
    <w:rsid w:val="00236B7B"/>
    <w:rsid w:val="002528D1"/>
    <w:rsid w:val="003104E1"/>
    <w:rsid w:val="00322369"/>
    <w:rsid w:val="003B26DD"/>
    <w:rsid w:val="00525796"/>
    <w:rsid w:val="0059749E"/>
    <w:rsid w:val="00827275"/>
    <w:rsid w:val="00853AAA"/>
    <w:rsid w:val="009F5FBC"/>
    <w:rsid w:val="00AE4C1C"/>
    <w:rsid w:val="00AF7AA8"/>
    <w:rsid w:val="00BA0526"/>
    <w:rsid w:val="00D656F3"/>
    <w:rsid w:val="00D913A2"/>
    <w:rsid w:val="00E56E60"/>
    <w:rsid w:val="00F35296"/>
    <w:rsid w:val="00F42F63"/>
    <w:rsid w:val="00FB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922EC-C536-43E8-8FED-0ECD12ED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0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.allen\AppData\Roaming\Microsoft\Plantillas\Dise&#241;o%20de%20iones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978A1F-9B45-42C3-951A-4A23327A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iones(2).dotx</Template>
  <TotalTime>134</TotalTime>
  <Pages>3</Pages>
  <Words>550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danny.allen</dc:creator>
  <cp:keywords/>
  <cp:lastModifiedBy>danny allen aguilar rivas</cp:lastModifiedBy>
  <cp:revision>18</cp:revision>
  <cp:lastPrinted>2016-11-23T03:18:00Z</cp:lastPrinted>
  <dcterms:created xsi:type="dcterms:W3CDTF">2016-11-22T14:31:00Z</dcterms:created>
  <dcterms:modified xsi:type="dcterms:W3CDTF">2016-11-23T05:13:00Z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